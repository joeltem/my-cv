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36BCA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79DDA4A" w14:textId="7D2DE036" w:rsidR="001B2ABD" w:rsidRDefault="00F271E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2FA8BC" wp14:editId="5F6E2285">
                  <wp:extent cx="2139950" cy="1605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e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DCC44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06D4A8E" w14:textId="14F43402" w:rsidR="001B2ABD" w:rsidRDefault="00F271ED" w:rsidP="001B2ABD">
            <w:pPr>
              <w:pStyle w:val="Title"/>
            </w:pPr>
            <w:r>
              <w:t>GHONG JOEL TEM</w:t>
            </w:r>
          </w:p>
          <w:p w14:paraId="4BD1F1D1" w14:textId="6D95A3DC" w:rsidR="001B2ABD" w:rsidRDefault="00F271ED" w:rsidP="00F271ED">
            <w:pPr>
              <w:pStyle w:val="Subtitle"/>
            </w:pPr>
            <w:r w:rsidRPr="00425CF5">
              <w:rPr>
                <w:spacing w:val="15"/>
                <w:w w:val="88"/>
              </w:rPr>
              <w:t>Web Develope</w:t>
            </w:r>
            <w:r w:rsidRPr="00425CF5">
              <w:rPr>
                <w:spacing w:val="165"/>
                <w:w w:val="88"/>
              </w:rPr>
              <w:t>r</w:t>
            </w:r>
          </w:p>
        </w:tc>
      </w:tr>
      <w:tr w:rsidR="001B2ABD" w14:paraId="75D71E69" w14:textId="77777777" w:rsidTr="001B2ABD">
        <w:tc>
          <w:tcPr>
            <w:tcW w:w="3600" w:type="dxa"/>
          </w:tcPr>
          <w:p w14:paraId="542F435C" w14:textId="164FEAE2" w:rsidR="00E874AC" w:rsidRDefault="00E874AC" w:rsidP="00036450">
            <w:pPr>
              <w:pStyle w:val="Heading3"/>
            </w:pPr>
          </w:p>
          <w:p w14:paraId="5EF08226" w14:textId="49A69286" w:rsidR="001B2ABD" w:rsidRPr="00E874AC" w:rsidRDefault="001B2ABD" w:rsidP="00E874AC"/>
          <w:p w14:paraId="5483C1E6" w14:textId="53E1FFD4" w:rsidR="00036450" w:rsidRDefault="00036450" w:rsidP="00F271ED"/>
          <w:p w14:paraId="5DB28997" w14:textId="77777777" w:rsidR="00036450" w:rsidRDefault="00036450" w:rsidP="00036450"/>
          <w:sdt>
            <w:sdtPr>
              <w:id w:val="-1954003311"/>
              <w:placeholder>
                <w:docPart w:val="D71B2008AE67481881B188E4339A28ED"/>
              </w:placeholder>
              <w:temporary/>
              <w:showingPlcHdr/>
            </w:sdtPr>
            <w:sdtEndPr/>
            <w:sdtContent>
              <w:p w14:paraId="25555B6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64AF42BD22242668E0CD8AEE1EDD370"/>
              </w:placeholder>
              <w:temporary/>
              <w:showingPlcHdr/>
            </w:sdtPr>
            <w:sdtEndPr/>
            <w:sdtContent>
              <w:p w14:paraId="56A0F17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75D052D" w14:textId="695991C7" w:rsidR="004D3011" w:rsidRDefault="00F271ED" w:rsidP="004D3011">
            <w:r>
              <w:t>673-042-423</w:t>
            </w:r>
          </w:p>
          <w:p w14:paraId="469C751A" w14:textId="77777777" w:rsidR="004D3011" w:rsidRPr="004D3011" w:rsidRDefault="004D3011" w:rsidP="004D3011"/>
          <w:sdt>
            <w:sdtPr>
              <w:id w:val="67859272"/>
              <w:placeholder>
                <w:docPart w:val="D7B6BD9DF67E45BC975C5293DE83A162"/>
              </w:placeholder>
              <w:temporary/>
              <w:showingPlcHdr/>
            </w:sdtPr>
            <w:sdtEndPr/>
            <w:sdtContent>
              <w:p w14:paraId="7B4533B1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F6C2580F8A5E4989B6E397BE80D192DD"/>
              </w:placeholder>
              <w:temporary/>
              <w:showingPlcHdr/>
            </w:sdtPr>
            <w:sdtEndPr/>
            <w:sdtContent>
              <w:p w14:paraId="28DD17EB" w14:textId="77777777" w:rsidR="004D3011" w:rsidRDefault="00E4381A" w:rsidP="004D3011">
                <w:r>
                  <w:t>Website goes here</w:t>
                </w:r>
              </w:p>
            </w:sdtContent>
          </w:sdt>
          <w:p w14:paraId="44EB6DB5" w14:textId="77777777" w:rsidR="004D3011" w:rsidRDefault="004D3011" w:rsidP="004D3011"/>
          <w:sdt>
            <w:sdtPr>
              <w:id w:val="-240260293"/>
              <w:placeholder>
                <w:docPart w:val="8610F860827B483E96D07B965DC14F09"/>
              </w:placeholder>
              <w:temporary/>
              <w:showingPlcHdr/>
            </w:sdtPr>
            <w:sdtEndPr/>
            <w:sdtContent>
              <w:p w14:paraId="16DCA2B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0D261A5" w14:textId="55EC26AC" w:rsidR="00DB764D" w:rsidRDefault="00425CF5" w:rsidP="004D3011">
            <w:hyperlink r:id="rId11" w:history="1">
              <w:r w:rsidR="00DB764D" w:rsidRPr="00124ECC">
                <w:rPr>
                  <w:rStyle w:val="Hyperlink"/>
                </w:rPr>
                <w:t>joeltemghong@gmail.com</w:t>
              </w:r>
            </w:hyperlink>
            <w:r w:rsidR="00DB764D">
              <w:t xml:space="preserve"> /</w:t>
            </w:r>
          </w:p>
          <w:p w14:paraId="2FE0346A" w14:textId="44140DC8" w:rsidR="00DB764D" w:rsidRPr="00E4381A" w:rsidRDefault="00DB764D" w:rsidP="004D3011">
            <w:pPr>
              <w:rPr>
                <w:rStyle w:val="Hyperlink"/>
              </w:rPr>
            </w:pPr>
            <w:r>
              <w:rPr>
                <w:rStyle w:val="Hyperlink"/>
              </w:rPr>
              <w:t>ghong.joel@yibs.org</w:t>
            </w:r>
          </w:p>
          <w:p w14:paraId="0C697C9D" w14:textId="6CBCCBC0" w:rsidR="004D3011" w:rsidRDefault="00425CF5" w:rsidP="00E874AC">
            <w:pPr>
              <w:pStyle w:val="Heading3"/>
            </w:pPr>
            <w:sdt>
              <w:sdtPr>
                <w:id w:val="-1444214663"/>
                <w:placeholder>
                  <w:docPart w:val="873ECFDCB4864D26B30B0439DB19D5FD"/>
                </w:placeholder>
                <w:temporary/>
                <w:showingPlcHdr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p w14:paraId="21E17944" w14:textId="2054FEA1" w:rsidR="00E874AC" w:rsidRDefault="00E874AC" w:rsidP="00E874AC">
            <w:r>
              <w:t>Love cooking</w:t>
            </w:r>
          </w:p>
          <w:p w14:paraId="77B9188A" w14:textId="2A9B503C" w:rsidR="00E874AC" w:rsidRDefault="00E874AC" w:rsidP="00E874AC">
            <w:r>
              <w:t>Doing research</w:t>
            </w:r>
          </w:p>
          <w:p w14:paraId="2361C728" w14:textId="7B9C6B6D" w:rsidR="00E874AC" w:rsidRDefault="00E874AC" w:rsidP="00E874AC">
            <w:r>
              <w:t>Love ridding a mo</w:t>
            </w:r>
            <w:r w:rsidR="00A101D5">
              <w:t>t</w:t>
            </w:r>
            <w:r>
              <w:t>to cycle</w:t>
            </w:r>
          </w:p>
          <w:p w14:paraId="489E30EF" w14:textId="77777777" w:rsidR="00E874AC" w:rsidRPr="00E874AC" w:rsidRDefault="00E874AC" w:rsidP="00E874AC"/>
          <w:p w14:paraId="48F15C70" w14:textId="3805E1AC" w:rsidR="00E874AC" w:rsidRDefault="00E874AC" w:rsidP="00E874AC"/>
          <w:p w14:paraId="45DE3A5F" w14:textId="23ECC4B6" w:rsidR="004D3011" w:rsidRPr="004D3011" w:rsidRDefault="004D3011" w:rsidP="00E874AC"/>
        </w:tc>
        <w:tc>
          <w:tcPr>
            <w:tcW w:w="720" w:type="dxa"/>
          </w:tcPr>
          <w:p w14:paraId="797236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8909DA0BD3F4A4D9E3E5C9C8368EA43"/>
              </w:placeholder>
              <w:temporary/>
              <w:showingPlcHdr/>
            </w:sdtPr>
            <w:sdtEndPr/>
            <w:sdtContent>
              <w:p w14:paraId="2D969E7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493364" w14:textId="7942F94B" w:rsidR="00036450" w:rsidRPr="00036450" w:rsidRDefault="00E874AC" w:rsidP="00B359E4">
            <w:pPr>
              <w:pStyle w:val="Heading4"/>
            </w:pPr>
            <w:r>
              <w:t>Yaoundé</w:t>
            </w:r>
            <w:r w:rsidR="00F271ED">
              <w:t xml:space="preserve"> International Business School</w:t>
            </w:r>
          </w:p>
          <w:p w14:paraId="41452ABE" w14:textId="67A499F7" w:rsidR="00036450" w:rsidRPr="00B359E4" w:rsidRDefault="00F271ED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2022</w:t>
            </w:r>
          </w:p>
          <w:p w14:paraId="15858355" w14:textId="58A91709" w:rsidR="004D3011" w:rsidRDefault="00E874AC" w:rsidP="00036450">
            <w:r>
              <w:t>It</w:t>
            </w:r>
            <w:r w:rsidR="00DB764D">
              <w:t xml:space="preserve"> was my best experience ever and as a blessed candidate of Yibs</w:t>
            </w:r>
            <w:proofErr w:type="gramStart"/>
            <w:r w:rsidR="00DB764D">
              <w:t>,I</w:t>
            </w:r>
            <w:proofErr w:type="gramEnd"/>
            <w:r w:rsidR="00DB764D">
              <w:t xml:space="preserve"> got a lot of my experience from the wounderful teacher all thanks to the proprietor Mr</w:t>
            </w:r>
            <w:r w:rsidR="00036450" w:rsidRPr="00036450">
              <w:t>.</w:t>
            </w:r>
            <w:r w:rsidR="00DB764D">
              <w:t>Godferd</w:t>
            </w:r>
            <w:r>
              <w:t>.</w:t>
            </w:r>
          </w:p>
          <w:p w14:paraId="3E0C1238" w14:textId="77777777" w:rsidR="00036450" w:rsidRDefault="00036450" w:rsidP="00036450"/>
          <w:p w14:paraId="30B3768B" w14:textId="058E9589" w:rsidR="00F271ED" w:rsidRDefault="00F271ED" w:rsidP="00B359E4">
            <w:pPr>
              <w:pStyle w:val="Date"/>
            </w:pPr>
            <w:r>
              <w:t>Martin Luther King Complex</w:t>
            </w:r>
          </w:p>
          <w:p w14:paraId="287B7C79" w14:textId="644D507C" w:rsidR="00036450" w:rsidRPr="00B359E4" w:rsidRDefault="00F271ED" w:rsidP="00B359E4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702519894"/>
              <w:placeholder>
                <w:docPart w:val="783C950338544339981DE88843F940A1"/>
              </w:placeholder>
              <w:temporary/>
              <w:showingPlcHdr/>
            </w:sdtPr>
            <w:sdtEndPr/>
            <w:sdtContent>
              <w:p w14:paraId="2462E5EE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001553383"/>
              <w:placeholder>
                <w:docPart w:val="268B480B17BA4A739FF1479D35F1EA25"/>
              </w:placeholder>
              <w:temporary/>
              <w:showingPlcHdr/>
            </w:sdtPr>
            <w:sdtEndPr/>
            <w:sdtContent>
              <w:p w14:paraId="011BA93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D385178" w14:textId="19C859AA" w:rsidR="00036450" w:rsidRDefault="00A101D5" w:rsidP="00B359E4">
            <w:pPr>
              <w:pStyle w:val="Heading4"/>
              <w:rPr>
                <w:bCs/>
              </w:rPr>
            </w:pPr>
            <w:r>
              <w:t>Globexcam Cameroon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Flutter Developer</w:t>
            </w:r>
          </w:p>
          <w:p w14:paraId="149A26F0" w14:textId="23091BCA" w:rsidR="00036450" w:rsidRPr="00036450" w:rsidRDefault="00A2184B" w:rsidP="00B359E4">
            <w:pPr>
              <w:pStyle w:val="Date"/>
            </w:pPr>
            <w:r>
              <w:t>2</w:t>
            </w:r>
            <w:bookmarkStart w:id="0" w:name="_GoBack"/>
            <w:bookmarkEnd w:id="0"/>
            <w:r w:rsidR="00036450" w:rsidRPr="00036450">
              <w:t>–</w:t>
            </w:r>
            <w:sdt>
              <w:sdtPr>
                <w:id w:val="-1101104884"/>
                <w:placeholder>
                  <w:docPart w:val="F853F2063C044CB6935E9EBB132114D1"/>
                </w:placeholder>
                <w:temporary/>
                <w:showingPlcHdr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78D488F5" w14:textId="77777777" w:rsidR="00036450" w:rsidRDefault="00425CF5" w:rsidP="00036450">
            <w:sdt>
              <w:sdtPr>
                <w:id w:val="2029511879"/>
                <w:placeholder>
                  <w:docPart w:val="0030798F0C504352A52D4A7FB714C182"/>
                </w:placeholder>
                <w:temporary/>
                <w:showingPlcHdr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0C97174E" w14:textId="77777777" w:rsidR="004D3011" w:rsidRDefault="004D3011" w:rsidP="00036450"/>
          <w:p w14:paraId="68D4A7F2" w14:textId="77777777" w:rsidR="0026573B" w:rsidRDefault="0026573B" w:rsidP="00036450"/>
          <w:p w14:paraId="413BD9D6" w14:textId="1965588F" w:rsidR="0026573B" w:rsidRDefault="0026573B" w:rsidP="00036450">
            <w:r>
              <w:t>SKILLS</w:t>
            </w:r>
          </w:p>
          <w:p w14:paraId="0DFB1EBE" w14:textId="764794E1" w:rsidR="00036450" w:rsidRPr="004D3011" w:rsidRDefault="0026573B" w:rsidP="0026573B">
            <w:pPr>
              <w:pStyle w:val="Date"/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33276F34" wp14:editId="0AE1F449">
                  <wp:extent cx="456247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8B6959C" w14:textId="4ED004C8" w:rsidR="0043117B" w:rsidRDefault="00425CF5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9F35D" w14:textId="77777777" w:rsidR="00425CF5" w:rsidRDefault="00425CF5" w:rsidP="000C45FF">
      <w:r>
        <w:separator/>
      </w:r>
    </w:p>
  </w:endnote>
  <w:endnote w:type="continuationSeparator" w:id="0">
    <w:p w14:paraId="216B2083" w14:textId="77777777" w:rsidR="00425CF5" w:rsidRDefault="00425C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4DF55" w14:textId="77777777" w:rsidR="00425CF5" w:rsidRDefault="00425CF5" w:rsidP="000C45FF">
      <w:r>
        <w:separator/>
      </w:r>
    </w:p>
  </w:footnote>
  <w:footnote w:type="continuationSeparator" w:id="0">
    <w:p w14:paraId="09DEEC20" w14:textId="77777777" w:rsidR="00425CF5" w:rsidRDefault="00425C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0FC5A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ADA27D7" wp14:editId="3E3720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43"/>
    <w:rsid w:val="00036450"/>
    <w:rsid w:val="00094499"/>
    <w:rsid w:val="000C45FF"/>
    <w:rsid w:val="000E3FD1"/>
    <w:rsid w:val="00112054"/>
    <w:rsid w:val="001525E1"/>
    <w:rsid w:val="00180329"/>
    <w:rsid w:val="0019001F"/>
    <w:rsid w:val="001933C2"/>
    <w:rsid w:val="001A74A5"/>
    <w:rsid w:val="001B2ABD"/>
    <w:rsid w:val="001E0391"/>
    <w:rsid w:val="001E1759"/>
    <w:rsid w:val="001F1ECC"/>
    <w:rsid w:val="002400EB"/>
    <w:rsid w:val="00256CF7"/>
    <w:rsid w:val="0026573B"/>
    <w:rsid w:val="00281FD5"/>
    <w:rsid w:val="0030481B"/>
    <w:rsid w:val="003156FC"/>
    <w:rsid w:val="003254B5"/>
    <w:rsid w:val="0037121F"/>
    <w:rsid w:val="003A6B7D"/>
    <w:rsid w:val="003B06CA"/>
    <w:rsid w:val="004071FC"/>
    <w:rsid w:val="00425CF5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C4940"/>
    <w:rsid w:val="00715FCB"/>
    <w:rsid w:val="00743101"/>
    <w:rsid w:val="007775E1"/>
    <w:rsid w:val="007867A0"/>
    <w:rsid w:val="007927F5"/>
    <w:rsid w:val="00802CA0"/>
    <w:rsid w:val="00866843"/>
    <w:rsid w:val="009260CD"/>
    <w:rsid w:val="00952C25"/>
    <w:rsid w:val="00A101D5"/>
    <w:rsid w:val="00A2118D"/>
    <w:rsid w:val="00A2184B"/>
    <w:rsid w:val="00AD76E2"/>
    <w:rsid w:val="00B20152"/>
    <w:rsid w:val="00B359E4"/>
    <w:rsid w:val="00B5209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764D"/>
    <w:rsid w:val="00DD172A"/>
    <w:rsid w:val="00E25A26"/>
    <w:rsid w:val="00E4381A"/>
    <w:rsid w:val="00E55D74"/>
    <w:rsid w:val="00E874AC"/>
    <w:rsid w:val="00F271ED"/>
    <w:rsid w:val="00F60274"/>
    <w:rsid w:val="00F6401D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15D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semiHidden="0" w:uiPriority="11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semiHidden="0" w:uiPriority="11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eltemghong@gmail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ndze%20Alphonse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48264652197664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0.23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Web Developer</c:v>
                </c:pt>
                <c:pt idx="1">
                  <c:v>Flutter Developer</c:v>
                </c:pt>
                <c:pt idx="2">
                  <c:v>Powerpoint</c:v>
                </c:pt>
                <c:pt idx="3">
                  <c:v>MySql</c:v>
                </c:pt>
                <c:pt idx="4">
                  <c:v>Microsoft Word</c:v>
                </c:pt>
                <c:pt idx="5">
                  <c:v>Code Blocks</c:v>
                </c:pt>
                <c:pt idx="6">
                  <c:v>Excel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0.85</c:v>
                </c:pt>
                <c:pt idx="1">
                  <c:v>0.5</c:v>
                </c:pt>
                <c:pt idx="2">
                  <c:v>10</c:v>
                </c:pt>
                <c:pt idx="3">
                  <c:v>0.75</c:v>
                </c:pt>
                <c:pt idx="4">
                  <c:v>10</c:v>
                </c:pt>
                <c:pt idx="5">
                  <c:v>5</c:v>
                </c:pt>
                <c:pt idx="6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axId val="283104000"/>
        <c:axId val="283105536"/>
      </c:barChart>
      <c:catAx>
        <c:axId val="283104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105536"/>
        <c:crosses val="autoZero"/>
        <c:auto val="1"/>
        <c:lblAlgn val="ctr"/>
        <c:lblOffset val="100"/>
        <c:noMultiLvlLbl val="0"/>
      </c:catAx>
      <c:valAx>
        <c:axId val="28310553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83104000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1B2008AE67481881B188E4339A2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92AAF-33A3-4281-92BB-2F6ABD4399C0}"/>
      </w:docPartPr>
      <w:docPartBody>
        <w:p w:rsidR="00C90403" w:rsidRDefault="00932E0E">
          <w:pPr>
            <w:pStyle w:val="D71B2008AE67481881B188E4339A28ED"/>
          </w:pPr>
          <w:r w:rsidRPr="00CB0055">
            <w:t>Contact</w:t>
          </w:r>
        </w:p>
      </w:docPartBody>
    </w:docPart>
    <w:docPart>
      <w:docPartPr>
        <w:name w:val="564AF42BD22242668E0CD8AEE1EDD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D043-87A7-456B-B333-3B39FE80E0F7}"/>
      </w:docPartPr>
      <w:docPartBody>
        <w:p w:rsidR="00C90403" w:rsidRDefault="00932E0E">
          <w:pPr>
            <w:pStyle w:val="564AF42BD22242668E0CD8AEE1EDD370"/>
          </w:pPr>
          <w:r w:rsidRPr="004D3011">
            <w:t>PHONE:</w:t>
          </w:r>
        </w:p>
      </w:docPartBody>
    </w:docPart>
    <w:docPart>
      <w:docPartPr>
        <w:name w:val="D7B6BD9DF67E45BC975C5293DE83A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83F4-9960-4ECA-84EC-09F04E403AF2}"/>
      </w:docPartPr>
      <w:docPartBody>
        <w:p w:rsidR="00C90403" w:rsidRDefault="00932E0E">
          <w:pPr>
            <w:pStyle w:val="D7B6BD9DF67E45BC975C5293DE83A162"/>
          </w:pPr>
          <w:r w:rsidRPr="004D3011">
            <w:t>WEBSITE:</w:t>
          </w:r>
        </w:p>
      </w:docPartBody>
    </w:docPart>
    <w:docPart>
      <w:docPartPr>
        <w:name w:val="F6C2580F8A5E4989B6E397BE80D19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A93B-13E3-4291-9A6F-529EC4812D35}"/>
      </w:docPartPr>
      <w:docPartBody>
        <w:p w:rsidR="00C90403" w:rsidRDefault="00932E0E">
          <w:pPr>
            <w:pStyle w:val="F6C2580F8A5E4989B6E397BE80D192DD"/>
          </w:pPr>
          <w:r>
            <w:t>Website goes here</w:t>
          </w:r>
        </w:p>
      </w:docPartBody>
    </w:docPart>
    <w:docPart>
      <w:docPartPr>
        <w:name w:val="8610F860827B483E96D07B965DC14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F1D9-7720-4B32-90C9-6A2857AB2BB6}"/>
      </w:docPartPr>
      <w:docPartBody>
        <w:p w:rsidR="00C90403" w:rsidRDefault="00932E0E">
          <w:pPr>
            <w:pStyle w:val="8610F860827B483E96D07B965DC14F09"/>
          </w:pPr>
          <w:r w:rsidRPr="004D3011">
            <w:t>EMAIL:</w:t>
          </w:r>
        </w:p>
      </w:docPartBody>
    </w:docPart>
    <w:docPart>
      <w:docPartPr>
        <w:name w:val="873ECFDCB4864D26B30B0439DB19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4D056-5C80-4734-BDA8-924173783CEB}"/>
      </w:docPartPr>
      <w:docPartBody>
        <w:p w:rsidR="00C90403" w:rsidRDefault="00932E0E">
          <w:pPr>
            <w:pStyle w:val="873ECFDCB4864D26B30B0439DB19D5FD"/>
          </w:pPr>
          <w:r w:rsidRPr="00CB0055">
            <w:t>Hobbies</w:t>
          </w:r>
        </w:p>
      </w:docPartBody>
    </w:docPart>
    <w:docPart>
      <w:docPartPr>
        <w:name w:val="48909DA0BD3F4A4D9E3E5C9C8368E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90E9A-C8D8-4EF6-BCAA-072A3E9F084D}"/>
      </w:docPartPr>
      <w:docPartBody>
        <w:p w:rsidR="00C90403" w:rsidRDefault="00932E0E">
          <w:pPr>
            <w:pStyle w:val="48909DA0BD3F4A4D9E3E5C9C8368EA43"/>
          </w:pPr>
          <w:r w:rsidRPr="00036450">
            <w:t>EDUCATION</w:t>
          </w:r>
        </w:p>
      </w:docPartBody>
    </w:docPart>
    <w:docPart>
      <w:docPartPr>
        <w:name w:val="783C950338544339981DE88843F94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854E0-E443-41BD-A40C-1A1E056C69D1}"/>
      </w:docPartPr>
      <w:docPartBody>
        <w:p w:rsidR="00C90403" w:rsidRDefault="00932E0E">
          <w:pPr>
            <w:pStyle w:val="783C950338544339981DE88843F940A1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268B480B17BA4A739FF1479D35F1E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BFDCD-4C3A-48A6-8779-50723BD59E83}"/>
      </w:docPartPr>
      <w:docPartBody>
        <w:p w:rsidR="00C90403" w:rsidRDefault="00932E0E">
          <w:pPr>
            <w:pStyle w:val="268B480B17BA4A739FF1479D35F1EA25"/>
          </w:pPr>
          <w:r w:rsidRPr="00036450">
            <w:t>WORK EXPERIENCE</w:t>
          </w:r>
        </w:p>
      </w:docPartBody>
    </w:docPart>
    <w:docPart>
      <w:docPartPr>
        <w:name w:val="F853F2063C044CB6935E9EBB1321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915A1-E9A5-4C94-A3F4-14B1E60790DD}"/>
      </w:docPartPr>
      <w:docPartBody>
        <w:p w:rsidR="00C90403" w:rsidRDefault="00932E0E">
          <w:pPr>
            <w:pStyle w:val="F853F2063C044CB6935E9EBB132114D1"/>
          </w:pPr>
          <w:r w:rsidRPr="00036450">
            <w:t>[To]</w:t>
          </w:r>
        </w:p>
      </w:docPartBody>
    </w:docPart>
    <w:docPart>
      <w:docPartPr>
        <w:name w:val="0030798F0C504352A52D4A7FB714C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6227-FFF8-462C-81C3-D14600933E54}"/>
      </w:docPartPr>
      <w:docPartBody>
        <w:p w:rsidR="00C90403" w:rsidRDefault="00932E0E">
          <w:pPr>
            <w:pStyle w:val="0030798F0C504352A52D4A7FB714C182"/>
          </w:pPr>
          <w:r w:rsidRPr="00036450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0E"/>
    <w:rsid w:val="00005E92"/>
    <w:rsid w:val="00932E0E"/>
    <w:rsid w:val="00C90403"/>
    <w:rsid w:val="00C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M" w:eastAsia="en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5C762700F4AB88CB215168094858F">
    <w:name w:val="3755C762700F4AB88CB215168094858F"/>
  </w:style>
  <w:style w:type="paragraph" w:customStyle="1" w:styleId="A6063DB05AF242F28703B913689710D5">
    <w:name w:val="A6063DB05AF242F28703B913689710D5"/>
  </w:style>
  <w:style w:type="paragraph" w:customStyle="1" w:styleId="E4E422BBB88B4592B07FEFDDACCB100F">
    <w:name w:val="E4E422BBB88B4592B07FEFDDACCB100F"/>
  </w:style>
  <w:style w:type="paragraph" w:customStyle="1" w:styleId="B8DA4B8293F04EC1BDCFDE1FCE770D78">
    <w:name w:val="B8DA4B8293F04EC1BDCFDE1FCE770D78"/>
  </w:style>
  <w:style w:type="paragraph" w:customStyle="1" w:styleId="D71B2008AE67481881B188E4339A28ED">
    <w:name w:val="D71B2008AE67481881B188E4339A28ED"/>
  </w:style>
  <w:style w:type="paragraph" w:customStyle="1" w:styleId="564AF42BD22242668E0CD8AEE1EDD370">
    <w:name w:val="564AF42BD22242668E0CD8AEE1EDD370"/>
  </w:style>
  <w:style w:type="paragraph" w:customStyle="1" w:styleId="789B0F22E5D1425A9A282308C67E2EB8">
    <w:name w:val="789B0F22E5D1425A9A282308C67E2EB8"/>
  </w:style>
  <w:style w:type="paragraph" w:customStyle="1" w:styleId="D7B6BD9DF67E45BC975C5293DE83A162">
    <w:name w:val="D7B6BD9DF67E45BC975C5293DE83A162"/>
  </w:style>
  <w:style w:type="paragraph" w:customStyle="1" w:styleId="F6C2580F8A5E4989B6E397BE80D192DD">
    <w:name w:val="F6C2580F8A5E4989B6E397BE80D192DD"/>
  </w:style>
  <w:style w:type="paragraph" w:customStyle="1" w:styleId="8610F860827B483E96D07B965DC14F09">
    <w:name w:val="8610F860827B483E96D07B965DC14F09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1222F4AC18E14550BC055A24D70D3E4C">
    <w:name w:val="1222F4AC18E14550BC055A24D70D3E4C"/>
  </w:style>
  <w:style w:type="paragraph" w:customStyle="1" w:styleId="873ECFDCB4864D26B30B0439DB19D5FD">
    <w:name w:val="873ECFDCB4864D26B30B0439DB19D5FD"/>
  </w:style>
  <w:style w:type="paragraph" w:customStyle="1" w:styleId="BC730057DD8B4F0BB9E8B9E8187095DE">
    <w:name w:val="BC730057DD8B4F0BB9E8B9E8187095DE"/>
  </w:style>
  <w:style w:type="paragraph" w:customStyle="1" w:styleId="573F84EFB5704AC2B7C784672490E137">
    <w:name w:val="573F84EFB5704AC2B7C784672490E137"/>
  </w:style>
  <w:style w:type="paragraph" w:customStyle="1" w:styleId="C7565BF6BBFC4CAC81D10392D974C598">
    <w:name w:val="C7565BF6BBFC4CAC81D10392D974C598"/>
  </w:style>
  <w:style w:type="paragraph" w:customStyle="1" w:styleId="7D3A9274B8DE4624A8E73665A7686A5C">
    <w:name w:val="7D3A9274B8DE4624A8E73665A7686A5C"/>
  </w:style>
  <w:style w:type="paragraph" w:customStyle="1" w:styleId="48909DA0BD3F4A4D9E3E5C9C8368EA43">
    <w:name w:val="48909DA0BD3F4A4D9E3E5C9C8368EA43"/>
  </w:style>
  <w:style w:type="paragraph" w:customStyle="1" w:styleId="7C61515FEAF04A1982659B01A809F1A1">
    <w:name w:val="7C61515FEAF04A1982659B01A809F1A1"/>
  </w:style>
  <w:style w:type="paragraph" w:customStyle="1" w:styleId="F8AA8AAC1F374AA5B0E996AFB16CD1BD">
    <w:name w:val="F8AA8AAC1F374AA5B0E996AFB16CD1BD"/>
  </w:style>
  <w:style w:type="paragraph" w:customStyle="1" w:styleId="EEAC67DC9B8B4B9CA5D6B7F96A901C7B">
    <w:name w:val="EEAC67DC9B8B4B9CA5D6B7F96A901C7B"/>
  </w:style>
  <w:style w:type="paragraph" w:customStyle="1" w:styleId="41DFD71AE91E40F391C61B1A639A2A24">
    <w:name w:val="41DFD71AE91E40F391C61B1A639A2A24"/>
  </w:style>
  <w:style w:type="paragraph" w:customStyle="1" w:styleId="20ACDA3F351E4C218C88F97E09641BC7">
    <w:name w:val="20ACDA3F351E4C218C88F97E09641BC7"/>
  </w:style>
  <w:style w:type="paragraph" w:customStyle="1" w:styleId="1E959479105E4EECB1F2F3EC62E9F0F8">
    <w:name w:val="1E959479105E4EECB1F2F3EC62E9F0F8"/>
  </w:style>
  <w:style w:type="paragraph" w:customStyle="1" w:styleId="783C950338544339981DE88843F940A1">
    <w:name w:val="783C950338544339981DE88843F940A1"/>
  </w:style>
  <w:style w:type="paragraph" w:customStyle="1" w:styleId="268B480B17BA4A739FF1479D35F1EA25">
    <w:name w:val="268B480B17BA4A739FF1479D35F1EA25"/>
  </w:style>
  <w:style w:type="paragraph" w:customStyle="1" w:styleId="7923A796B5764C8D91BA94CF527D20B1">
    <w:name w:val="7923A796B5764C8D91BA94CF527D20B1"/>
  </w:style>
  <w:style w:type="paragraph" w:customStyle="1" w:styleId="A054BB10E85B4A41A93B7EFB1777A724">
    <w:name w:val="A054BB10E85B4A41A93B7EFB1777A724"/>
  </w:style>
  <w:style w:type="paragraph" w:customStyle="1" w:styleId="2EDE013CCCB6489CB49535E12FE90246">
    <w:name w:val="2EDE013CCCB6489CB49535E12FE90246"/>
  </w:style>
  <w:style w:type="paragraph" w:customStyle="1" w:styleId="F853F2063C044CB6935E9EBB132114D1">
    <w:name w:val="F853F2063C044CB6935E9EBB132114D1"/>
  </w:style>
  <w:style w:type="paragraph" w:customStyle="1" w:styleId="0030798F0C504352A52D4A7FB714C182">
    <w:name w:val="0030798F0C504352A52D4A7FB714C182"/>
  </w:style>
  <w:style w:type="paragraph" w:customStyle="1" w:styleId="DBEC3ACA83924B268021688DC56BBEAD">
    <w:name w:val="DBEC3ACA83924B268021688DC56BBEAD"/>
  </w:style>
  <w:style w:type="paragraph" w:customStyle="1" w:styleId="DC71DF70D48D4D4199C0A977BD0B32C9">
    <w:name w:val="DC71DF70D48D4D4199C0A977BD0B32C9"/>
  </w:style>
  <w:style w:type="paragraph" w:customStyle="1" w:styleId="5FB6516E51FF4CBEAF11FB4BF9B43537">
    <w:name w:val="5FB6516E51FF4CBEAF11FB4BF9B43537"/>
  </w:style>
  <w:style w:type="paragraph" w:customStyle="1" w:styleId="ABB7362EACA244E69EDA1C9A06396FFF">
    <w:name w:val="ABB7362EACA244E69EDA1C9A06396FFF"/>
  </w:style>
  <w:style w:type="paragraph" w:customStyle="1" w:styleId="42F2AFD63C694465BDA291B1F4CCAF37">
    <w:name w:val="42F2AFD63C694465BDA291B1F4CCAF37"/>
  </w:style>
  <w:style w:type="paragraph" w:customStyle="1" w:styleId="6528B1EBFB8E4F90834DB382EF9DFA34">
    <w:name w:val="6528B1EBFB8E4F90834DB382EF9DFA34"/>
  </w:style>
  <w:style w:type="paragraph" w:customStyle="1" w:styleId="C36DF95650C041E0976A15D9DDBB2B3B">
    <w:name w:val="C36DF95650C041E0976A15D9DDBB2B3B"/>
  </w:style>
  <w:style w:type="paragraph" w:customStyle="1" w:styleId="7E22BE9CBC964F98ABC81E7E317C234C">
    <w:name w:val="7E22BE9CBC964F98ABC81E7E317C234C"/>
  </w:style>
  <w:style w:type="paragraph" w:customStyle="1" w:styleId="C6FDAE14D4A1437EAA1E46C19265DEE6">
    <w:name w:val="C6FDAE14D4A1437EAA1E46C19265DEE6"/>
  </w:style>
  <w:style w:type="paragraph" w:customStyle="1" w:styleId="3DA29D0AE8224AB5B4E0BC0875447A93">
    <w:name w:val="3DA29D0AE8224AB5B4E0BC0875447A9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64729F0F19842C598891AAB468F3660">
    <w:name w:val="F64729F0F19842C598891AAB468F36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M" w:eastAsia="en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5C762700F4AB88CB215168094858F">
    <w:name w:val="3755C762700F4AB88CB215168094858F"/>
  </w:style>
  <w:style w:type="paragraph" w:customStyle="1" w:styleId="A6063DB05AF242F28703B913689710D5">
    <w:name w:val="A6063DB05AF242F28703B913689710D5"/>
  </w:style>
  <w:style w:type="paragraph" w:customStyle="1" w:styleId="E4E422BBB88B4592B07FEFDDACCB100F">
    <w:name w:val="E4E422BBB88B4592B07FEFDDACCB100F"/>
  </w:style>
  <w:style w:type="paragraph" w:customStyle="1" w:styleId="B8DA4B8293F04EC1BDCFDE1FCE770D78">
    <w:name w:val="B8DA4B8293F04EC1BDCFDE1FCE770D78"/>
  </w:style>
  <w:style w:type="paragraph" w:customStyle="1" w:styleId="D71B2008AE67481881B188E4339A28ED">
    <w:name w:val="D71B2008AE67481881B188E4339A28ED"/>
  </w:style>
  <w:style w:type="paragraph" w:customStyle="1" w:styleId="564AF42BD22242668E0CD8AEE1EDD370">
    <w:name w:val="564AF42BD22242668E0CD8AEE1EDD370"/>
  </w:style>
  <w:style w:type="paragraph" w:customStyle="1" w:styleId="789B0F22E5D1425A9A282308C67E2EB8">
    <w:name w:val="789B0F22E5D1425A9A282308C67E2EB8"/>
  </w:style>
  <w:style w:type="paragraph" w:customStyle="1" w:styleId="D7B6BD9DF67E45BC975C5293DE83A162">
    <w:name w:val="D7B6BD9DF67E45BC975C5293DE83A162"/>
  </w:style>
  <w:style w:type="paragraph" w:customStyle="1" w:styleId="F6C2580F8A5E4989B6E397BE80D192DD">
    <w:name w:val="F6C2580F8A5E4989B6E397BE80D192DD"/>
  </w:style>
  <w:style w:type="paragraph" w:customStyle="1" w:styleId="8610F860827B483E96D07B965DC14F09">
    <w:name w:val="8610F860827B483E96D07B965DC14F09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1222F4AC18E14550BC055A24D70D3E4C">
    <w:name w:val="1222F4AC18E14550BC055A24D70D3E4C"/>
  </w:style>
  <w:style w:type="paragraph" w:customStyle="1" w:styleId="873ECFDCB4864D26B30B0439DB19D5FD">
    <w:name w:val="873ECFDCB4864D26B30B0439DB19D5FD"/>
  </w:style>
  <w:style w:type="paragraph" w:customStyle="1" w:styleId="BC730057DD8B4F0BB9E8B9E8187095DE">
    <w:name w:val="BC730057DD8B4F0BB9E8B9E8187095DE"/>
  </w:style>
  <w:style w:type="paragraph" w:customStyle="1" w:styleId="573F84EFB5704AC2B7C784672490E137">
    <w:name w:val="573F84EFB5704AC2B7C784672490E137"/>
  </w:style>
  <w:style w:type="paragraph" w:customStyle="1" w:styleId="C7565BF6BBFC4CAC81D10392D974C598">
    <w:name w:val="C7565BF6BBFC4CAC81D10392D974C598"/>
  </w:style>
  <w:style w:type="paragraph" w:customStyle="1" w:styleId="7D3A9274B8DE4624A8E73665A7686A5C">
    <w:name w:val="7D3A9274B8DE4624A8E73665A7686A5C"/>
  </w:style>
  <w:style w:type="paragraph" w:customStyle="1" w:styleId="48909DA0BD3F4A4D9E3E5C9C8368EA43">
    <w:name w:val="48909DA0BD3F4A4D9E3E5C9C8368EA43"/>
  </w:style>
  <w:style w:type="paragraph" w:customStyle="1" w:styleId="7C61515FEAF04A1982659B01A809F1A1">
    <w:name w:val="7C61515FEAF04A1982659B01A809F1A1"/>
  </w:style>
  <w:style w:type="paragraph" w:customStyle="1" w:styleId="F8AA8AAC1F374AA5B0E996AFB16CD1BD">
    <w:name w:val="F8AA8AAC1F374AA5B0E996AFB16CD1BD"/>
  </w:style>
  <w:style w:type="paragraph" w:customStyle="1" w:styleId="EEAC67DC9B8B4B9CA5D6B7F96A901C7B">
    <w:name w:val="EEAC67DC9B8B4B9CA5D6B7F96A901C7B"/>
  </w:style>
  <w:style w:type="paragraph" w:customStyle="1" w:styleId="41DFD71AE91E40F391C61B1A639A2A24">
    <w:name w:val="41DFD71AE91E40F391C61B1A639A2A24"/>
  </w:style>
  <w:style w:type="paragraph" w:customStyle="1" w:styleId="20ACDA3F351E4C218C88F97E09641BC7">
    <w:name w:val="20ACDA3F351E4C218C88F97E09641BC7"/>
  </w:style>
  <w:style w:type="paragraph" w:customStyle="1" w:styleId="1E959479105E4EECB1F2F3EC62E9F0F8">
    <w:name w:val="1E959479105E4EECB1F2F3EC62E9F0F8"/>
  </w:style>
  <w:style w:type="paragraph" w:customStyle="1" w:styleId="783C950338544339981DE88843F940A1">
    <w:name w:val="783C950338544339981DE88843F940A1"/>
  </w:style>
  <w:style w:type="paragraph" w:customStyle="1" w:styleId="268B480B17BA4A739FF1479D35F1EA25">
    <w:name w:val="268B480B17BA4A739FF1479D35F1EA25"/>
  </w:style>
  <w:style w:type="paragraph" w:customStyle="1" w:styleId="7923A796B5764C8D91BA94CF527D20B1">
    <w:name w:val="7923A796B5764C8D91BA94CF527D20B1"/>
  </w:style>
  <w:style w:type="paragraph" w:customStyle="1" w:styleId="A054BB10E85B4A41A93B7EFB1777A724">
    <w:name w:val="A054BB10E85B4A41A93B7EFB1777A724"/>
  </w:style>
  <w:style w:type="paragraph" w:customStyle="1" w:styleId="2EDE013CCCB6489CB49535E12FE90246">
    <w:name w:val="2EDE013CCCB6489CB49535E12FE90246"/>
  </w:style>
  <w:style w:type="paragraph" w:customStyle="1" w:styleId="F853F2063C044CB6935E9EBB132114D1">
    <w:name w:val="F853F2063C044CB6935E9EBB132114D1"/>
  </w:style>
  <w:style w:type="paragraph" w:customStyle="1" w:styleId="0030798F0C504352A52D4A7FB714C182">
    <w:name w:val="0030798F0C504352A52D4A7FB714C182"/>
  </w:style>
  <w:style w:type="paragraph" w:customStyle="1" w:styleId="DBEC3ACA83924B268021688DC56BBEAD">
    <w:name w:val="DBEC3ACA83924B268021688DC56BBEAD"/>
  </w:style>
  <w:style w:type="paragraph" w:customStyle="1" w:styleId="DC71DF70D48D4D4199C0A977BD0B32C9">
    <w:name w:val="DC71DF70D48D4D4199C0A977BD0B32C9"/>
  </w:style>
  <w:style w:type="paragraph" w:customStyle="1" w:styleId="5FB6516E51FF4CBEAF11FB4BF9B43537">
    <w:name w:val="5FB6516E51FF4CBEAF11FB4BF9B43537"/>
  </w:style>
  <w:style w:type="paragraph" w:customStyle="1" w:styleId="ABB7362EACA244E69EDA1C9A06396FFF">
    <w:name w:val="ABB7362EACA244E69EDA1C9A06396FFF"/>
  </w:style>
  <w:style w:type="paragraph" w:customStyle="1" w:styleId="42F2AFD63C694465BDA291B1F4CCAF37">
    <w:name w:val="42F2AFD63C694465BDA291B1F4CCAF37"/>
  </w:style>
  <w:style w:type="paragraph" w:customStyle="1" w:styleId="6528B1EBFB8E4F90834DB382EF9DFA34">
    <w:name w:val="6528B1EBFB8E4F90834DB382EF9DFA34"/>
  </w:style>
  <w:style w:type="paragraph" w:customStyle="1" w:styleId="C36DF95650C041E0976A15D9DDBB2B3B">
    <w:name w:val="C36DF95650C041E0976A15D9DDBB2B3B"/>
  </w:style>
  <w:style w:type="paragraph" w:customStyle="1" w:styleId="7E22BE9CBC964F98ABC81E7E317C234C">
    <w:name w:val="7E22BE9CBC964F98ABC81E7E317C234C"/>
  </w:style>
  <w:style w:type="paragraph" w:customStyle="1" w:styleId="C6FDAE14D4A1437EAA1E46C19265DEE6">
    <w:name w:val="C6FDAE14D4A1437EAA1E46C19265DEE6"/>
  </w:style>
  <w:style w:type="paragraph" w:customStyle="1" w:styleId="3DA29D0AE8224AB5B4E0BC0875447A93">
    <w:name w:val="3DA29D0AE8224AB5B4E0BC0875447A9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64729F0F19842C598891AAB468F3660">
    <w:name w:val="F64729F0F19842C598891AAB468F3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2021-07-27T17:22:00Z</dcterms:created>
  <dcterms:modified xsi:type="dcterms:W3CDTF">2021-07-27T17:22:00Z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